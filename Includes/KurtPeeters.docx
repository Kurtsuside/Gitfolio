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720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8640"/>
      </w:tblGrid>
      <w:tr w:rsidR="00A704CA" w:rsidRPr="00BB3C9E" w:rsidTr="000B32EC">
        <w:tc>
          <w:tcPr>
            <w:tcW w:w="8630" w:type="dxa"/>
          </w:tcPr>
          <w:sdt>
            <w:sdtPr>
              <w:rPr>
                <w:lang w:val="nl-NL"/>
              </w:rPr>
              <w:alias w:val="Enter your name:"/>
              <w:tag w:val="Enter your name:"/>
              <w:id w:val="461394294"/>
              <w:placeholder>
                <w:docPart w:val="D7C6D0EB60C8454B97F3EBF2DB9DF04F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:rsidR="00A704CA" w:rsidRPr="00BB3C9E" w:rsidRDefault="00BB3C9E" w:rsidP="00A704CA">
                <w:pPr>
                  <w:pStyle w:val="Title"/>
                  <w:rPr>
                    <w:lang w:val="nl-NL"/>
                  </w:rPr>
                </w:pPr>
                <w:r w:rsidRPr="00BB3C9E">
                  <w:rPr>
                    <w:lang w:val="nl-NL"/>
                  </w:rPr>
                  <w:t>Kurt Peeters</w:t>
                </w:r>
              </w:p>
            </w:sdtContent>
          </w:sdt>
          <w:p w:rsidR="00A704CA" w:rsidRPr="00BB3C9E" w:rsidRDefault="00BB3C9E" w:rsidP="00A704CA">
            <w:pPr>
              <w:pStyle w:val="ContactInformation"/>
              <w:rPr>
                <w:lang w:val="nl-NL"/>
              </w:rPr>
            </w:pPr>
            <w:r w:rsidRPr="00BB3C9E">
              <w:rPr>
                <w:lang w:val="nl-NL"/>
              </w:rPr>
              <w:t>St</w:t>
            </w:r>
            <w:sdt>
              <w:sdtPr>
                <w:rPr>
                  <w:lang w:val="nl-NL"/>
                </w:rPr>
                <w:alias w:val="Enter email:"/>
                <w:tag w:val="Enter email:"/>
                <w:id w:val="-347328397"/>
                <w:placeholder>
                  <w:docPart w:val="E88B0DF292A74031A198C2C6F1383458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E31705">
                  <w:rPr>
                    <w:lang w:val="nl-NL"/>
                  </w:rPr>
                  <w:t>eegstraat 11, Melderslo, 5962AG , Limburg, The Netherlands</w:t>
                </w:r>
                <w:r w:rsidR="004A7CA4">
                  <w:rPr>
                    <w:lang w:val="nl-NL"/>
                  </w:rPr>
                  <w:br/>
                  <w:t>Phone Number: 06-55010270</w:t>
                </w:r>
                <w:r w:rsidR="00F02EC6">
                  <w:rPr>
                    <w:lang w:val="nl-NL"/>
                  </w:rPr>
                  <w:br/>
                  <w:t>E-mail: Kurtpeeters15@gmail.com</w:t>
                </w:r>
              </w:sdtContent>
            </w:sdt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72"/>
        <w:gridCol w:w="6768"/>
      </w:tblGrid>
      <w:tr w:rsidR="00CA44C2" w:rsidRPr="00E31705" w:rsidTr="006A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872" w:type="dxa"/>
          </w:tcPr>
          <w:p w:rsidR="00CA44C2" w:rsidRPr="00E31705" w:rsidRDefault="00CA44C2" w:rsidP="00840DA9">
            <w:pPr>
              <w:pStyle w:val="Heading1"/>
              <w:outlineLvl w:val="0"/>
              <w:rPr>
                <w:lang w:val="nl-NL"/>
              </w:rPr>
            </w:pPr>
          </w:p>
        </w:tc>
        <w:tc>
          <w:tcPr>
            <w:tcW w:w="6768" w:type="dxa"/>
          </w:tcPr>
          <w:p w:rsidR="00CA44C2" w:rsidRPr="00E31705" w:rsidRDefault="00CA44C2" w:rsidP="00CA44C2">
            <w:pPr>
              <w:rPr>
                <w:lang w:val="nl-NL"/>
              </w:rPr>
            </w:pPr>
          </w:p>
        </w:tc>
      </w:tr>
      <w:tr w:rsidR="00CA44C2" w:rsidTr="00AA47AD">
        <w:sdt>
          <w:sdtPr>
            <w:alias w:val="Experience:"/>
            <w:tag w:val="Experience:"/>
            <w:id w:val="1033002868"/>
            <w:placeholder>
              <w:docPart w:val="FA708D8C57864786A32E5DE878A047F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CA44C2" w:rsidRDefault="00CA44C2" w:rsidP="00840DA9">
                <w:pPr>
                  <w:pStyle w:val="Heading1"/>
                  <w:outlineLvl w:val="0"/>
                </w:pPr>
                <w:r w:rsidRPr="005F7B40">
                  <w:t>Experience</w:t>
                </w:r>
              </w:p>
            </w:tc>
          </w:sdtContent>
        </w:sdt>
        <w:tc>
          <w:tcPr>
            <w:tcW w:w="6768" w:type="dxa"/>
          </w:tcPr>
          <w:p w:rsidR="00CA44C2" w:rsidRDefault="006A009F" w:rsidP="00CA44C2">
            <w:pPr>
              <w:pStyle w:val="Heading1"/>
              <w:outlineLvl w:val="0"/>
              <w:rPr>
                <w:rFonts w:eastAsiaTheme="minorEastAsia"/>
              </w:rPr>
            </w:pPr>
            <w:r>
              <w:t>Helping Employee</w:t>
            </w:r>
          </w:p>
          <w:p w:rsidR="00CA44C2" w:rsidRDefault="006A009F" w:rsidP="00CA44C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Jan </w:t>
            </w:r>
            <w:proofErr w:type="spellStart"/>
            <w:r>
              <w:rPr>
                <w:rFonts w:asciiTheme="majorHAnsi" w:hAnsiTheme="majorHAnsi"/>
              </w:rPr>
              <w:t>Linders</w:t>
            </w:r>
            <w:proofErr w:type="spellEnd"/>
            <w:r>
              <w:rPr>
                <w:rFonts w:asciiTheme="majorHAnsi" w:hAnsiTheme="majorHAnsi"/>
              </w:rPr>
              <w:t xml:space="preserve"> Supermarkets</w:t>
            </w:r>
            <w:r w:rsidR="00CA44C2">
              <w:rPr>
                <w:rFonts w:asciiTheme="majorHAnsi" w:hAnsiTheme="majorHAnsi"/>
              </w:rPr>
              <w:t xml:space="preserve">, </w:t>
            </w:r>
            <w:proofErr w:type="spellStart"/>
            <w:r>
              <w:rPr>
                <w:rFonts w:asciiTheme="majorHAnsi" w:hAnsiTheme="majorHAnsi"/>
              </w:rPr>
              <w:t>Sevenum</w:t>
            </w:r>
            <w:proofErr w:type="spellEnd"/>
            <w:r>
              <w:rPr>
                <w:rFonts w:asciiTheme="majorHAnsi" w:hAnsiTheme="majorHAnsi"/>
              </w:rPr>
              <w:t>, Limburg</w:t>
            </w:r>
          </w:p>
          <w:p w:rsidR="00CA44C2" w:rsidRDefault="006A009F" w:rsidP="00CA44C2">
            <w:pPr>
              <w:pStyle w:val="Date"/>
            </w:pPr>
            <w:r>
              <w:t>April 2018</w:t>
            </w:r>
            <w:r w:rsidR="00CA44C2">
              <w:t xml:space="preserve"> – </w:t>
            </w:r>
            <w:r>
              <w:t xml:space="preserve"> Now</w:t>
            </w:r>
          </w:p>
          <w:p w:rsidR="00CA44C2" w:rsidRPr="006B2AB4" w:rsidRDefault="00953DE0" w:rsidP="00CA44C2">
            <w:r>
              <w:rPr>
                <w:rFonts w:asciiTheme="majorHAnsi" w:hAnsiTheme="majorHAnsi"/>
              </w:rPr>
              <w:t>I worked mostly in the fresh department filling all the vegetables, fruits and meat</w:t>
            </w:r>
            <w:r w:rsidR="00AB2337">
              <w:rPr>
                <w:rFonts w:asciiTheme="majorHAnsi" w:hAnsiTheme="majorHAnsi"/>
              </w:rPr>
              <w:t>.</w:t>
            </w:r>
          </w:p>
          <w:p w:rsidR="00CA44C2" w:rsidRPr="00F3010C" w:rsidRDefault="0025129F" w:rsidP="00CA44C2">
            <w:pPr>
              <w:pStyle w:val="Heading2"/>
              <w:outlineLvl w:val="1"/>
            </w:pPr>
            <w:r>
              <w:t>Paper Boy</w:t>
            </w:r>
          </w:p>
          <w:p w:rsidR="00CA44C2" w:rsidRDefault="004C40B7" w:rsidP="00CA44C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Kempen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  <w:r w:rsidR="00CA44C2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Horst, Limburg</w:t>
            </w:r>
          </w:p>
          <w:p w:rsidR="00CA44C2" w:rsidRDefault="00CF6853" w:rsidP="00CA44C2">
            <w:pPr>
              <w:pStyle w:val="Date"/>
            </w:pPr>
            <w:r>
              <w:t>May 2015</w:t>
            </w:r>
            <w:r w:rsidR="00CA44C2">
              <w:t xml:space="preserve"> – </w:t>
            </w:r>
            <w:r>
              <w:t>June 2018</w:t>
            </w:r>
          </w:p>
          <w:p w:rsidR="00CA44C2" w:rsidRDefault="00ED03CF" w:rsidP="00CA44C2">
            <w:r>
              <w:rPr>
                <w:rFonts w:asciiTheme="majorHAnsi" w:hAnsiTheme="majorHAnsi"/>
              </w:rPr>
              <w:t>I did a paper round every week</w:t>
            </w:r>
            <w:r w:rsidR="00986410">
              <w:rPr>
                <w:rFonts w:asciiTheme="majorHAnsi" w:hAnsiTheme="majorHAnsi"/>
              </w:rPr>
              <w:t>.</w:t>
            </w:r>
          </w:p>
        </w:tc>
      </w:tr>
      <w:tr w:rsidR="00F8731E" w:rsidTr="00AA47AD">
        <w:sdt>
          <w:sdtPr>
            <w:alias w:val="Education:"/>
            <w:tag w:val="Education:"/>
            <w:id w:val="1405184291"/>
            <w:placeholder>
              <w:docPart w:val="B74580D85CFA42519149730CFCE605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72" w:type="dxa"/>
              </w:tcPr>
              <w:p w:rsidR="00F8731E" w:rsidRDefault="00F8731E" w:rsidP="00840DA9">
                <w:pPr>
                  <w:pStyle w:val="Heading1"/>
                  <w:outlineLvl w:val="0"/>
                </w:pPr>
                <w:r>
                  <w:t>Education</w:t>
                </w:r>
              </w:p>
            </w:tc>
          </w:sdtContent>
        </w:sdt>
        <w:tc>
          <w:tcPr>
            <w:tcW w:w="6768" w:type="dxa"/>
            <w:tcBorders>
              <w:bottom w:val="single" w:sz="4" w:space="0" w:color="auto"/>
            </w:tcBorders>
          </w:tcPr>
          <w:p w:rsidR="00F8731E" w:rsidRDefault="00C662CC" w:rsidP="00840DA9">
            <w:pPr>
              <w:pStyle w:val="Heading1"/>
              <w:outlineLvl w:val="0"/>
              <w:rPr>
                <w:rFonts w:eastAsiaTheme="minorEastAsia"/>
              </w:rPr>
            </w:pPr>
            <w:r>
              <w:t>Secondary School Education</w:t>
            </w:r>
          </w:p>
          <w:p w:rsidR="00F8731E" w:rsidRDefault="00C662CC" w:rsidP="00840DA9">
            <w:r>
              <w:t>Dendron College</w:t>
            </w:r>
            <w:r w:rsidR="00F8731E">
              <w:t xml:space="preserve">, </w:t>
            </w:r>
            <w:r w:rsidR="000F0B73">
              <w:t>Horst, Limburg</w:t>
            </w:r>
          </w:p>
          <w:p w:rsidR="00F8731E" w:rsidRDefault="00123600" w:rsidP="00840DA9">
            <w:r>
              <w:t>2014 - 2018</w:t>
            </w:r>
          </w:p>
          <w:p w:rsidR="00AA47AD" w:rsidRDefault="00801F59" w:rsidP="00840DA9">
            <w:r>
              <w:t xml:space="preserve">Subjects studied: Dutch, English, French, </w:t>
            </w:r>
            <w:r w:rsidR="005C2CF6">
              <w:t xml:space="preserve">German, </w:t>
            </w:r>
            <w:r>
              <w:t xml:space="preserve">Math, </w:t>
            </w:r>
            <w:r w:rsidR="005C2CF6">
              <w:t>Physics, Chemistry, Sociology, History.</w:t>
            </w:r>
          </w:p>
        </w:tc>
      </w:tr>
      <w:tr w:rsidR="00AA47AD" w:rsidRPr="00AA47AD" w:rsidTr="00AA47AD">
        <w:tc>
          <w:tcPr>
            <w:tcW w:w="1872" w:type="dxa"/>
          </w:tcPr>
          <w:p w:rsidR="00AA47AD" w:rsidRDefault="00AA47AD" w:rsidP="00840DA9">
            <w:pPr>
              <w:pStyle w:val="Heading1"/>
              <w:outlineLvl w:val="0"/>
            </w:pPr>
          </w:p>
        </w:tc>
        <w:tc>
          <w:tcPr>
            <w:tcW w:w="6768" w:type="dxa"/>
            <w:tcBorders>
              <w:top w:val="single" w:sz="4" w:space="0" w:color="auto"/>
            </w:tcBorders>
          </w:tcPr>
          <w:p w:rsidR="00AA47AD" w:rsidRDefault="00AA47AD" w:rsidP="00840DA9">
            <w:pPr>
              <w:pStyle w:val="Heading1"/>
              <w:outlineLvl w:val="0"/>
            </w:pPr>
            <w:r>
              <w:t>College of Further Education</w:t>
            </w:r>
          </w:p>
          <w:p w:rsidR="00AA47AD" w:rsidRDefault="00AA47AD" w:rsidP="00AA47AD">
            <w:r w:rsidRPr="00AA47AD">
              <w:t>Roc Ter AA, Helmond, North-Braban</w:t>
            </w:r>
            <w:r>
              <w:t>t</w:t>
            </w:r>
          </w:p>
          <w:p w:rsidR="00AA47AD" w:rsidRDefault="00AA47AD" w:rsidP="00AA47AD">
            <w:r>
              <w:t>2018 – Now</w:t>
            </w:r>
          </w:p>
          <w:p w:rsidR="00AA47AD" w:rsidRPr="00AA47AD" w:rsidRDefault="00AA47AD" w:rsidP="00AA47AD">
            <w:r>
              <w:t>Subjects studied: Dutch, English, Math, Web development, Application Programming, Industrial Atomization, Embedded Systems, System Development</w:t>
            </w:r>
            <w:r w:rsidR="00ED4A51">
              <w:t>.</w:t>
            </w:r>
          </w:p>
        </w:tc>
      </w:tr>
      <w:tr w:rsidR="00F8731E" w:rsidTr="00AA47AD">
        <w:tc>
          <w:tcPr>
            <w:tcW w:w="1872" w:type="dxa"/>
          </w:tcPr>
          <w:p w:rsidR="00F8731E" w:rsidRDefault="000744D6" w:rsidP="00840DA9">
            <w:pPr>
              <w:pStyle w:val="Heading1"/>
              <w:outlineLvl w:val="0"/>
            </w:pPr>
            <w:r>
              <w:t>Certificates</w:t>
            </w:r>
          </w:p>
        </w:tc>
        <w:tc>
          <w:tcPr>
            <w:tcW w:w="6768" w:type="dxa"/>
          </w:tcPr>
          <w:p w:rsidR="00F8731E" w:rsidRPr="003E1A47" w:rsidRDefault="003E1A47" w:rsidP="000744D6">
            <w:pPr>
              <w:pStyle w:val="Heading1"/>
              <w:outlineLvl w:val="0"/>
              <w:rPr>
                <w:color w:val="auto"/>
              </w:rPr>
            </w:pPr>
            <w:hyperlink r:id="rId9" w:history="1">
              <w:r w:rsidR="000744D6" w:rsidRPr="003E1A47">
                <w:rPr>
                  <w:rStyle w:val="Hyperlink"/>
                  <w:color w:val="auto"/>
                </w:rPr>
                <w:t xml:space="preserve">Microsoft </w:t>
              </w:r>
              <w:r w:rsidRPr="003E1A47">
                <w:rPr>
                  <w:rStyle w:val="Hyperlink"/>
                  <w:color w:val="auto"/>
                </w:rPr>
                <w:t>Office</w:t>
              </w:r>
              <w:r w:rsidR="000744D6" w:rsidRPr="003E1A47">
                <w:rPr>
                  <w:rStyle w:val="Hyperlink"/>
                  <w:color w:val="auto"/>
                </w:rPr>
                <w:t xml:space="preserve"> Specialist</w:t>
              </w:r>
              <w:r w:rsidRPr="003E1A47">
                <w:rPr>
                  <w:rStyle w:val="Hyperlink"/>
                  <w:color w:val="auto"/>
                </w:rPr>
                <w:t xml:space="preserve"> Word 2016</w:t>
              </w:r>
            </w:hyperlink>
            <w:r>
              <w:rPr>
                <w:color w:val="auto"/>
              </w:rPr>
              <w:t xml:space="preserve"> (link)</w:t>
            </w:r>
          </w:p>
          <w:p w:rsidR="003E1A47" w:rsidRDefault="00C72879" w:rsidP="003E1A47">
            <w:r>
              <w:t>4th</w:t>
            </w:r>
            <w:r w:rsidR="003E1A47">
              <w:t xml:space="preserve"> of October 2018</w:t>
            </w:r>
          </w:p>
          <w:p w:rsidR="00C72879" w:rsidRDefault="00C72879" w:rsidP="003E1A47"/>
          <w:p w:rsidR="00C72879" w:rsidRDefault="00C72879" w:rsidP="00C72879">
            <w:pPr>
              <w:pStyle w:val="Heading1"/>
              <w:outlineLvl w:val="0"/>
            </w:pPr>
            <w:hyperlink r:id="rId10" w:history="1">
              <w:r w:rsidRPr="00C72879">
                <w:rPr>
                  <w:rStyle w:val="Hyperlink"/>
                  <w:color w:val="auto"/>
                </w:rPr>
                <w:t>Microsoft Office Specialist Excel 2016</w:t>
              </w:r>
            </w:hyperlink>
            <w:r>
              <w:t xml:space="preserve"> (link)</w:t>
            </w:r>
          </w:p>
          <w:p w:rsidR="00C72879" w:rsidRDefault="00C72879" w:rsidP="00C72879">
            <w:r>
              <w:lastRenderedPageBreak/>
              <w:t>13</w:t>
            </w:r>
            <w:r w:rsidRPr="00C72879">
              <w:rPr>
                <w:vertAlign w:val="superscript"/>
              </w:rPr>
              <w:t>th</w:t>
            </w:r>
            <w:r>
              <w:t xml:space="preserve"> of December 2018</w:t>
            </w:r>
          </w:p>
          <w:p w:rsidR="00C72879" w:rsidRDefault="00C72879" w:rsidP="00C72879"/>
          <w:p w:rsidR="00C72879" w:rsidRDefault="00C72879" w:rsidP="00C72879">
            <w:pPr>
              <w:pStyle w:val="Heading1"/>
              <w:outlineLvl w:val="0"/>
            </w:pPr>
            <w:hyperlink r:id="rId11" w:history="1">
              <w:r w:rsidRPr="00C72879">
                <w:rPr>
                  <w:rStyle w:val="Hyperlink"/>
                  <w:color w:val="auto"/>
                </w:rPr>
                <w:t xml:space="preserve">Microsoft Office Specialist </w:t>
              </w:r>
              <w:proofErr w:type="spellStart"/>
              <w:r w:rsidRPr="00C72879">
                <w:rPr>
                  <w:rStyle w:val="Hyperlink"/>
                  <w:color w:val="auto"/>
                </w:rPr>
                <w:t>Powerpoint</w:t>
              </w:r>
              <w:proofErr w:type="spellEnd"/>
              <w:r w:rsidRPr="00C72879">
                <w:rPr>
                  <w:rStyle w:val="Hyperlink"/>
                  <w:color w:val="auto"/>
                </w:rPr>
                <w:t xml:space="preserve"> 2016</w:t>
              </w:r>
            </w:hyperlink>
            <w:r w:rsidRPr="00C72879">
              <w:rPr>
                <w:color w:val="auto"/>
              </w:rPr>
              <w:t xml:space="preserve"> </w:t>
            </w:r>
            <w:r>
              <w:t>(link)</w:t>
            </w:r>
          </w:p>
          <w:p w:rsidR="00C72879" w:rsidRPr="000744D6" w:rsidRDefault="00C72879" w:rsidP="00C72879">
            <w:r>
              <w:t>27</w:t>
            </w:r>
            <w:r w:rsidRPr="00C72879">
              <w:rPr>
                <w:vertAlign w:val="superscript"/>
              </w:rPr>
              <w:t>th</w:t>
            </w:r>
            <w:r>
              <w:t xml:space="preserve"> of March 2019</w:t>
            </w:r>
          </w:p>
        </w:tc>
      </w:tr>
      <w:tr w:rsidR="00F8731E" w:rsidTr="002D4F34">
        <w:tc>
          <w:tcPr>
            <w:tcW w:w="1872" w:type="dxa"/>
          </w:tcPr>
          <w:p w:rsidR="00F8731E" w:rsidRDefault="000E5CBF" w:rsidP="00840DA9">
            <w:pPr>
              <w:pStyle w:val="Heading1"/>
              <w:outlineLvl w:val="0"/>
            </w:pPr>
            <w:r>
              <w:lastRenderedPageBreak/>
              <w:t>Languages</w:t>
            </w:r>
          </w:p>
        </w:tc>
        <w:tc>
          <w:tcPr>
            <w:tcW w:w="6768" w:type="dxa"/>
          </w:tcPr>
          <w:p w:rsidR="000E5CBF" w:rsidRDefault="000E5CBF" w:rsidP="00840DA9">
            <w:r>
              <w:t>Dutch – Mother language</w:t>
            </w:r>
          </w:p>
          <w:p w:rsidR="00F8731E" w:rsidRDefault="000E5CBF" w:rsidP="00840DA9">
            <w:r>
              <w:t xml:space="preserve">English – Second language  </w:t>
            </w:r>
          </w:p>
          <w:p w:rsidR="000E5CBF" w:rsidRDefault="000E5CBF" w:rsidP="00840DA9">
            <w:r>
              <w:t>German – Basic ability to speak</w:t>
            </w:r>
          </w:p>
        </w:tc>
      </w:tr>
      <w:tr w:rsidR="000E5CBF" w:rsidTr="002D4F34">
        <w:tc>
          <w:tcPr>
            <w:tcW w:w="1872" w:type="dxa"/>
          </w:tcPr>
          <w:p w:rsidR="000E5CBF" w:rsidRDefault="000E5CBF" w:rsidP="00840DA9">
            <w:pPr>
              <w:pStyle w:val="Heading1"/>
              <w:outlineLvl w:val="0"/>
            </w:pPr>
            <w:r>
              <w:t>Hobbies</w:t>
            </w:r>
          </w:p>
        </w:tc>
        <w:tc>
          <w:tcPr>
            <w:tcW w:w="6768" w:type="dxa"/>
          </w:tcPr>
          <w:p w:rsidR="000E5CBF" w:rsidRDefault="00CC0E22" w:rsidP="00840DA9">
            <w:r>
              <w:t>Model Constructing</w:t>
            </w:r>
          </w:p>
          <w:p w:rsidR="00CC0E22" w:rsidRDefault="00CC0E22" w:rsidP="00840DA9">
            <w:r>
              <w:t>Biking</w:t>
            </w:r>
          </w:p>
          <w:p w:rsidR="00CC0E22" w:rsidRDefault="00CC0E22" w:rsidP="00840DA9">
            <w:r>
              <w:t>Walking</w:t>
            </w:r>
          </w:p>
        </w:tc>
      </w:tr>
    </w:tbl>
    <w:p w:rsidR="003D37C1" w:rsidRDefault="003D37C1" w:rsidP="00BB1ED9"/>
    <w:sectPr w:rsidR="003D37C1">
      <w:footerReference w:type="default" r:id="rId12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B79" w:rsidRDefault="00055B79">
      <w:pPr>
        <w:spacing w:after="0" w:line="240" w:lineRule="auto"/>
      </w:pPr>
      <w:r>
        <w:separator/>
      </w:r>
    </w:p>
  </w:endnote>
  <w:endnote w:type="continuationSeparator" w:id="0">
    <w:p w:rsidR="00055B79" w:rsidRDefault="0005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1613"/>
      <w:gridCol w:w="7027"/>
    </w:tblGrid>
    <w:tr w:rsidR="00A86F61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4BCE53C7E10E4A24BA418BE3B9379EDC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C92C71" w:rsidRPr="00C92C71" w:rsidRDefault="00BB3C9E" w:rsidP="00C92C71">
              <w:pPr>
                <w:pStyle w:val="Footer"/>
              </w:pPr>
              <w:r>
                <w:t>Kurt Peeters</w:t>
              </w:r>
            </w:p>
          </w:sdtContent>
        </w:sdt>
        <w:p w:rsidR="00A86F61" w:rsidRDefault="00055B79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D7C6D0EB60C8454B97F3EBF2DB9DF04F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6724A7">
                <w:t>Street Address, City, ST ZIP Code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EBD6B18C5945456A843B4825FF739A4C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F31BF6">
                <w:t>Phone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57A33874FD144DF2B4062AD667E9005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proofErr w:type="spellStart"/>
              <w:r w:rsidR="00F02EC6">
                <w:t>eegstraat</w:t>
              </w:r>
              <w:proofErr w:type="spellEnd"/>
              <w:r w:rsidR="00F02EC6">
                <w:t xml:space="preserve"> 11, </w:t>
              </w:r>
              <w:proofErr w:type="spellStart"/>
              <w:r w:rsidR="00F02EC6">
                <w:t>Melderslo</w:t>
              </w:r>
              <w:proofErr w:type="spellEnd"/>
              <w:r w:rsidR="00F02EC6">
                <w:t>, 5962AG , Limburg, The Netherlands</w:t>
              </w:r>
              <w:r w:rsidR="00F02EC6">
                <w:br/>
                <w:t>Phone Number: 06-55010270</w:t>
              </w:r>
              <w:r w:rsidR="00F02EC6">
                <w:br/>
                <w:t>E-mail: Kurtpeeters15@gmail.com</w:t>
              </w:r>
            </w:sdtContent>
          </w:sdt>
        </w:p>
      </w:tc>
    </w:tr>
  </w:tbl>
  <w:p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B79" w:rsidRDefault="00055B79">
      <w:pPr>
        <w:spacing w:after="0" w:line="240" w:lineRule="auto"/>
      </w:pPr>
      <w:r>
        <w:separator/>
      </w:r>
    </w:p>
  </w:footnote>
  <w:footnote w:type="continuationSeparator" w:id="0">
    <w:p w:rsidR="00055B79" w:rsidRDefault="00055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9E"/>
    <w:rsid w:val="00014CE3"/>
    <w:rsid w:val="00055B79"/>
    <w:rsid w:val="000744D6"/>
    <w:rsid w:val="000B32EC"/>
    <w:rsid w:val="000E000D"/>
    <w:rsid w:val="000E5CBF"/>
    <w:rsid w:val="000F0B73"/>
    <w:rsid w:val="00123600"/>
    <w:rsid w:val="001905AF"/>
    <w:rsid w:val="001C5D03"/>
    <w:rsid w:val="0025129F"/>
    <w:rsid w:val="002D4F34"/>
    <w:rsid w:val="002F798F"/>
    <w:rsid w:val="00331C78"/>
    <w:rsid w:val="003D37C1"/>
    <w:rsid w:val="003E1A47"/>
    <w:rsid w:val="00465FFC"/>
    <w:rsid w:val="004A7CA4"/>
    <w:rsid w:val="004B37C5"/>
    <w:rsid w:val="004C40B7"/>
    <w:rsid w:val="005203B5"/>
    <w:rsid w:val="005A6A02"/>
    <w:rsid w:val="005C2CF6"/>
    <w:rsid w:val="005D21FB"/>
    <w:rsid w:val="005F7B40"/>
    <w:rsid w:val="006724A7"/>
    <w:rsid w:val="00675AA5"/>
    <w:rsid w:val="006A009F"/>
    <w:rsid w:val="006B2AB4"/>
    <w:rsid w:val="006C0222"/>
    <w:rsid w:val="00725213"/>
    <w:rsid w:val="00784B25"/>
    <w:rsid w:val="00801F59"/>
    <w:rsid w:val="008333FC"/>
    <w:rsid w:val="00841341"/>
    <w:rsid w:val="008466F0"/>
    <w:rsid w:val="008569E5"/>
    <w:rsid w:val="00953DE0"/>
    <w:rsid w:val="00963E0F"/>
    <w:rsid w:val="0096638F"/>
    <w:rsid w:val="00986410"/>
    <w:rsid w:val="009916BD"/>
    <w:rsid w:val="009B1B1B"/>
    <w:rsid w:val="009B20C1"/>
    <w:rsid w:val="009F6D0B"/>
    <w:rsid w:val="00A449BF"/>
    <w:rsid w:val="00A7034D"/>
    <w:rsid w:val="00A704CA"/>
    <w:rsid w:val="00A86F61"/>
    <w:rsid w:val="00AA47AD"/>
    <w:rsid w:val="00AB2337"/>
    <w:rsid w:val="00AD0CCD"/>
    <w:rsid w:val="00B67BCB"/>
    <w:rsid w:val="00BB1ED9"/>
    <w:rsid w:val="00BB3C9E"/>
    <w:rsid w:val="00C662CC"/>
    <w:rsid w:val="00C72879"/>
    <w:rsid w:val="00C92C71"/>
    <w:rsid w:val="00CA44C2"/>
    <w:rsid w:val="00CC0E22"/>
    <w:rsid w:val="00CF6853"/>
    <w:rsid w:val="00D140F4"/>
    <w:rsid w:val="00DC00B3"/>
    <w:rsid w:val="00DD444D"/>
    <w:rsid w:val="00E21D64"/>
    <w:rsid w:val="00E31705"/>
    <w:rsid w:val="00E33851"/>
    <w:rsid w:val="00EB0A7E"/>
    <w:rsid w:val="00ED03CF"/>
    <w:rsid w:val="00ED4A51"/>
    <w:rsid w:val="00F02EC6"/>
    <w:rsid w:val="00F3010C"/>
    <w:rsid w:val="00F31BF6"/>
    <w:rsid w:val="00F8731E"/>
    <w:rsid w:val="00FC48B4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47AF0"/>
  <w15:chartTrackingRefBased/>
  <w15:docId w15:val="{EA7D8160-1D82-45CE-A764-F25AF506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racclaim.com/badges/539cdfb6-b8ee-441e-9aae-e5f00e32a19a/linked_in_profile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racclaim.com/badges/f164b18d-8281-448c-af54-5095db249d48/linked_in_profile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youracclaim.com/badges/f61a90e5-f438-4acf-b3e9-b99dc862de56/linked_in_profile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p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6D0EB60C8454B97F3EBF2DB9D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D9BC3-4EE7-44B4-A362-246ED4F9CCCA}"/>
      </w:docPartPr>
      <w:docPartBody>
        <w:p w:rsidR="00000000" w:rsidRDefault="00C43A14">
          <w:pPr>
            <w:pStyle w:val="D7C6D0EB60C8454B97F3EBF2DB9DF04F"/>
          </w:pPr>
          <w:r>
            <w:t>Your Name</w:t>
          </w:r>
        </w:p>
      </w:docPartBody>
    </w:docPart>
    <w:docPart>
      <w:docPartPr>
        <w:name w:val="EBD6B18C5945456A843B4825FF739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2B387-D011-4242-A62E-74D2BB074F7B}"/>
      </w:docPartPr>
      <w:docPartBody>
        <w:p w:rsidR="00000000" w:rsidRDefault="00C43A14">
          <w:pPr>
            <w:pStyle w:val="EBD6B18C5945456A843B4825FF739A4C"/>
          </w:pPr>
          <w:r w:rsidRPr="00A704CA">
            <w:t>Street Address, City, ST ZIP Code</w:t>
          </w:r>
        </w:p>
      </w:docPartBody>
    </w:docPart>
    <w:docPart>
      <w:docPartPr>
        <w:name w:val="57A33874FD144DF2B4062AD667E90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0942A-9EBA-4C9B-817E-001DE962F9B9}"/>
      </w:docPartPr>
      <w:docPartBody>
        <w:p w:rsidR="00000000" w:rsidRDefault="00C43A14">
          <w:pPr>
            <w:pStyle w:val="57A33874FD144DF2B4062AD667E90056"/>
          </w:pPr>
          <w:r>
            <w:t>Phone</w:t>
          </w:r>
        </w:p>
      </w:docPartBody>
    </w:docPart>
    <w:docPart>
      <w:docPartPr>
        <w:name w:val="E88B0DF292A74031A198C2C6F1383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8FDBB-80C7-4756-B883-163665BBC15F}"/>
      </w:docPartPr>
      <w:docPartBody>
        <w:p w:rsidR="00000000" w:rsidRDefault="00C43A14">
          <w:pPr>
            <w:pStyle w:val="E88B0DF292A74031A198C2C6F1383458"/>
          </w:pPr>
          <w:r w:rsidRPr="00A704CA">
            <w:t>Email</w:t>
          </w:r>
        </w:p>
      </w:docPartBody>
    </w:docPart>
    <w:docPart>
      <w:docPartPr>
        <w:name w:val="FA708D8C57864786A32E5DE878A047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BF053-222B-476D-B7E9-2B7DF138B699}"/>
      </w:docPartPr>
      <w:docPartBody>
        <w:p w:rsidR="00000000" w:rsidRDefault="00C43A14">
          <w:pPr>
            <w:pStyle w:val="FA708D8C57864786A32E5DE878A047F7"/>
          </w:pPr>
          <w:r w:rsidRPr="005F7B40">
            <w:t>Experience</w:t>
          </w:r>
        </w:p>
      </w:docPartBody>
    </w:docPart>
    <w:docPart>
      <w:docPartPr>
        <w:name w:val="4BCE53C7E10E4A24BA418BE3B9379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03A0D-F341-4137-B56D-1057E41DF63F}"/>
      </w:docPartPr>
      <w:docPartBody>
        <w:p w:rsidR="00000000" w:rsidRDefault="00C43A14">
          <w:pPr>
            <w:pStyle w:val="4BCE53C7E10E4A24BA418BE3B9379EDC"/>
          </w:pPr>
          <w:r>
            <w:t>Job Title 1</w:t>
          </w:r>
        </w:p>
      </w:docPartBody>
    </w:docPart>
    <w:docPart>
      <w:docPartPr>
        <w:name w:val="B74580D85CFA42519149730CFCE60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BB91D-9033-4C29-92F9-4E72ADA4917F}"/>
      </w:docPartPr>
      <w:docPartBody>
        <w:p w:rsidR="00000000" w:rsidRDefault="00C43A14">
          <w:pPr>
            <w:pStyle w:val="B74580D85CFA42519149730CFCE6053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14"/>
    <w:rsid w:val="00C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C6D0EB60C8454B97F3EBF2DB9DF04F">
    <w:name w:val="D7C6D0EB60C8454B97F3EBF2DB9DF04F"/>
  </w:style>
  <w:style w:type="paragraph" w:customStyle="1" w:styleId="EBD6B18C5945456A843B4825FF739A4C">
    <w:name w:val="EBD6B18C5945456A843B4825FF739A4C"/>
  </w:style>
  <w:style w:type="paragraph" w:customStyle="1" w:styleId="57A33874FD144DF2B4062AD667E90056">
    <w:name w:val="57A33874FD144DF2B4062AD667E90056"/>
  </w:style>
  <w:style w:type="paragraph" w:customStyle="1" w:styleId="E88B0DF292A74031A198C2C6F1383458">
    <w:name w:val="E88B0DF292A74031A198C2C6F138345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val="en-US" w:eastAsia="ja-JP"/>
    </w:rPr>
  </w:style>
  <w:style w:type="paragraph" w:customStyle="1" w:styleId="B104F2484E604C439AFFAE9D3E289DFA">
    <w:name w:val="B104F2484E604C439AFFAE9D3E289DFA"/>
  </w:style>
  <w:style w:type="paragraph" w:customStyle="1" w:styleId="E9516798BF674C2B947D687749E6DBCE">
    <w:name w:val="E9516798BF674C2B947D687749E6DBCE"/>
  </w:style>
  <w:style w:type="paragraph" w:customStyle="1" w:styleId="FA708D8C57864786A32E5DE878A047F7">
    <w:name w:val="FA708D8C57864786A32E5DE878A047F7"/>
  </w:style>
  <w:style w:type="paragraph" w:customStyle="1" w:styleId="4BCE53C7E10E4A24BA418BE3B9379EDC">
    <w:name w:val="4BCE53C7E10E4A24BA418BE3B9379EDC"/>
  </w:style>
  <w:style w:type="paragraph" w:customStyle="1" w:styleId="F4D55CEB021A4158957B40D44DF55D1C">
    <w:name w:val="F4D55CEB021A4158957B40D44DF55D1C"/>
  </w:style>
  <w:style w:type="paragraph" w:customStyle="1" w:styleId="0B8F839742574BF69AE5DBD9E2FBBCAD">
    <w:name w:val="0B8F839742574BF69AE5DBD9E2FBBCAD"/>
  </w:style>
  <w:style w:type="paragraph" w:customStyle="1" w:styleId="5A4B34E497A44B81AC137E280935EFD4">
    <w:name w:val="5A4B34E497A44B81AC137E280935EFD4"/>
  </w:style>
  <w:style w:type="paragraph" w:customStyle="1" w:styleId="BDD6F008821B44A6B2603BEF3BAD04BA">
    <w:name w:val="BDD6F008821B44A6B2603BEF3BAD04BA"/>
  </w:style>
  <w:style w:type="paragraph" w:customStyle="1" w:styleId="8A955222FD64449798B31BD224F20075">
    <w:name w:val="8A955222FD64449798B31BD224F20075"/>
  </w:style>
  <w:style w:type="paragraph" w:customStyle="1" w:styleId="69E3146B518A4BB4BB6447244D929EB5">
    <w:name w:val="69E3146B518A4BB4BB6447244D929EB5"/>
  </w:style>
  <w:style w:type="paragraph" w:customStyle="1" w:styleId="2793212603F8426DA34885168D8554FA">
    <w:name w:val="2793212603F8426DA34885168D8554FA"/>
  </w:style>
  <w:style w:type="paragraph" w:customStyle="1" w:styleId="55CB4CBB967E4079829BE47AB540EE31">
    <w:name w:val="55CB4CBB967E4079829BE47AB540EE31"/>
  </w:style>
  <w:style w:type="paragraph" w:customStyle="1" w:styleId="784FF45DDD3F4421812A7898662C082A">
    <w:name w:val="784FF45DDD3F4421812A7898662C082A"/>
  </w:style>
  <w:style w:type="paragraph" w:customStyle="1" w:styleId="28D7C5BF58B14F32B20F39B4FBE8A469">
    <w:name w:val="28D7C5BF58B14F32B20F39B4FBE8A469"/>
  </w:style>
  <w:style w:type="paragraph" w:customStyle="1" w:styleId="6924D18FE5984ED6AF642156039F1F2E">
    <w:name w:val="6924D18FE5984ED6AF642156039F1F2E"/>
  </w:style>
  <w:style w:type="paragraph" w:customStyle="1" w:styleId="B74580D85CFA42519149730CFCE6053E">
    <w:name w:val="B74580D85CFA42519149730CFCE6053E"/>
  </w:style>
  <w:style w:type="paragraph" w:customStyle="1" w:styleId="24EE86F8E6734F12979A76243D4E3FC4">
    <w:name w:val="24EE86F8E6734F12979A76243D4E3FC4"/>
  </w:style>
  <w:style w:type="paragraph" w:customStyle="1" w:styleId="7C3038F8131F48D7AEED02EBFC0AD50D">
    <w:name w:val="7C3038F8131F48D7AEED02EBFC0AD50D"/>
  </w:style>
  <w:style w:type="paragraph" w:customStyle="1" w:styleId="1BA565D627E24867B1C38BDAD820C52C">
    <w:name w:val="1BA565D627E24867B1C38BDAD820C52C"/>
  </w:style>
  <w:style w:type="paragraph" w:customStyle="1" w:styleId="E486448CEB144DDD81AAF92888CA4041">
    <w:name w:val="E486448CEB144DDD81AAF92888CA4041"/>
  </w:style>
  <w:style w:type="paragraph" w:customStyle="1" w:styleId="FCD548DAC19A42B68D1DCBD84E8BE914">
    <w:name w:val="FCD548DAC19A42B68D1DCBD84E8BE914"/>
  </w:style>
  <w:style w:type="paragraph" w:customStyle="1" w:styleId="25D104B0BD6B4F9A857C480A5839B8F8">
    <w:name w:val="25D104B0BD6B4F9A857C480A5839B8F8"/>
  </w:style>
  <w:style w:type="paragraph" w:customStyle="1" w:styleId="C90FFB09A5F5462E9148DEAC35ABEC84">
    <w:name w:val="C90FFB09A5F5462E9148DEAC35ABEC84"/>
  </w:style>
  <w:style w:type="paragraph" w:customStyle="1" w:styleId="7A0E99FBFA9A4CB8B62C00AD05A75C2B">
    <w:name w:val="7A0E99FBFA9A4CB8B62C00AD05A75C2B"/>
  </w:style>
  <w:style w:type="paragraph" w:customStyle="1" w:styleId="1F4EA7B7656C4B24B441732253391ACE">
    <w:name w:val="1F4EA7B7656C4B24B441732253391ACE"/>
  </w:style>
  <w:style w:type="paragraph" w:customStyle="1" w:styleId="4D948C36824D40D5AAEEB827B6148953">
    <w:name w:val="4D948C36824D40D5AAEEB827B6148953"/>
  </w:style>
  <w:style w:type="paragraph" w:customStyle="1" w:styleId="9BC6B2CA90E849328E6BC87DC03D5288">
    <w:name w:val="9BC6B2CA90E849328E6BC87DC03D5288"/>
  </w:style>
  <w:style w:type="paragraph" w:customStyle="1" w:styleId="78B714DD5CAD467CB8DAA74334C0CECC">
    <w:name w:val="78B714DD5CAD467CB8DAA74334C0CECC"/>
  </w:style>
  <w:style w:type="paragraph" w:customStyle="1" w:styleId="93B215074869493C949A2E498FBA1ECB">
    <w:name w:val="93B215074869493C949A2E498FBA1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eegstraat 11, Melderslo, 5962AG , Limburg, The Netherlands
Phone Number: 06-55010270
E-mail: Kurtpeeters15@gmail.com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635016-7679-406A-BCEF-903A99216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peeters</dc:creator>
  <cp:keywords/>
  <dc:description>Kurt Peeters</dc:description>
  <cp:lastModifiedBy>Anon Anon</cp:lastModifiedBy>
  <cp:revision>24</cp:revision>
  <dcterms:created xsi:type="dcterms:W3CDTF">2019-04-02T09:48:00Z</dcterms:created>
  <dcterms:modified xsi:type="dcterms:W3CDTF">2019-04-02T10:25:00Z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